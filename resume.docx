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3E253B" w:rsidTr="006C08A0">
        <w:tc>
          <w:tcPr>
            <w:tcW w:w="5013" w:type="dxa"/>
            <w:vAlign w:val="bottom"/>
          </w:tcPr>
          <w:p w:rsidR="00C84833" w:rsidRPr="003E253B" w:rsidRDefault="00B44B85" w:rsidP="00CB42B6">
            <w:pPr>
              <w:pStyle w:val="Title"/>
              <w:rPr>
                <w:rFonts w:ascii="Times New Roman" w:hAnsi="Times New Roman" w:cs="Times New Roman"/>
                <w:color w:val="auto"/>
                <w:sz w:val="40"/>
                <w:szCs w:val="40"/>
              </w:rPr>
            </w:pPr>
            <w:proofErr w:type="spellStart"/>
            <w:r w:rsidRPr="003E253B">
              <w:rPr>
                <w:rFonts w:ascii="Times New Roman" w:hAnsi="Times New Roman" w:cs="Times New Roman"/>
                <w:color w:val="auto"/>
                <w:sz w:val="40"/>
                <w:szCs w:val="40"/>
              </w:rPr>
              <w:t>Afsa</w:t>
            </w:r>
            <w:sdt>
              <w:sdtPr>
                <w:rPr>
                  <w:rFonts w:ascii="Times New Roman" w:hAnsi="Times New Roman" w:cs="Times New Roman"/>
                  <w:color w:val="auto"/>
                  <w:sz w:val="40"/>
                  <w:szCs w:val="40"/>
                </w:rPr>
                <w:alias w:val="Enter first name:"/>
                <w:tag w:val="Enter first name:"/>
                <w:id w:val="1306818671"/>
                <w:placeholder>
                  <w:docPart w:val="C74E51D69FD54BF5836006AC81FB6B63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proofErr w:type="gramStart"/>
                <w:r w:rsidR="003E253B" w:rsidRPr="003E253B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na</w:t>
                </w:r>
                <w:proofErr w:type="spellEnd"/>
                <w:proofErr w:type="gramEnd"/>
                <w:r w:rsidR="003E253B" w:rsidRPr="003E253B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 xml:space="preserve"> </w:t>
                </w:r>
                <w:proofErr w:type="spellStart"/>
                <w:r w:rsidR="003E253B" w:rsidRPr="003E253B">
                  <w:rPr>
                    <w:rFonts w:ascii="Times New Roman" w:hAnsi="Times New Roman" w:cs="Times New Roman"/>
                    <w:color w:val="auto"/>
                    <w:sz w:val="40"/>
                    <w:szCs w:val="40"/>
                  </w:rPr>
                  <w:t>Siddika</w:t>
                </w:r>
                <w:proofErr w:type="spellEnd"/>
              </w:sdtContent>
            </w:sdt>
            <w:r w:rsidR="00D92B95" w:rsidRPr="003E253B">
              <w:rPr>
                <w:rFonts w:ascii="Times New Roman" w:hAnsi="Times New Roman" w:cs="Times New Roman"/>
                <w:color w:val="auto"/>
                <w:sz w:val="40"/>
                <w:szCs w:val="40"/>
              </w:rPr>
              <w:br/>
            </w:r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3E253B" w:rsidTr="00B44B85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:rsidR="004E2970" w:rsidRPr="003E253B" w:rsidRDefault="00166D16" w:rsidP="00B44B85">
                  <w:pPr>
                    <w:pStyle w:val="ContactInfo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  <w:alias w:val="Enter address:"/>
                      <w:tag w:val="Enter address:"/>
                      <w:id w:val="966779368"/>
                      <w:placeholder>
                        <w:docPart w:val="F6B73628D985410EAB1039A063F9178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proofErr w:type="spellStart"/>
                      <w:r w:rsidR="003E253B" w:rsidRPr="003E253B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Khilgaon</w:t>
                      </w:r>
                      <w:proofErr w:type="spellEnd"/>
                      <w:r w:rsidR="003E253B" w:rsidRPr="003E253B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,Dhaka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:rsidR="00932D92" w:rsidRPr="003E253B" w:rsidRDefault="00932D92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3E253B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7C10200" wp14:editId="2276A9A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9DB4B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3E253B" w:rsidTr="00B44B85">
              <w:sdt>
                <w:sdtPr>
                  <w:rPr>
                    <w:rFonts w:ascii="Times New Roman" w:hAnsi="Times New Roman" w:cs="Times New Roman"/>
                    <w:color w:val="auto"/>
                    <w:sz w:val="24"/>
                    <w:szCs w:val="24"/>
                  </w:rPr>
                  <w:alias w:val="Enter phone:"/>
                  <w:tag w:val="Enter phone:"/>
                  <w:id w:val="-1849400302"/>
                  <w:placeholder>
                    <w:docPart w:val="2CC10F88DA9F4C7AB4919C21CB37B848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3E253B" w:rsidRDefault="003E253B" w:rsidP="00B44B85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3E253B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01990333050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3E253B" w:rsidRDefault="00932D92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3E253B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D56EB25" wp14:editId="4A87B9D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5572C9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E253B" w:rsidRPr="003E253B" w:rsidTr="00B44B85">
              <w:sdt>
                <w:sdtPr>
                  <w:rPr>
                    <w:rFonts w:ascii="Times New Roman" w:eastAsia="Times New Roman" w:hAnsi="Times New Roman" w:cs="Times New Roman"/>
                    <w:color w:val="auto"/>
                    <w:sz w:val="24"/>
                    <w:szCs w:val="24"/>
                    <w:lang w:val="en-IN" w:eastAsia="en-IN"/>
                  </w:rPr>
                  <w:alias w:val="Enter email:"/>
                  <w:tag w:val="Enter email:"/>
                  <w:id w:val="-675184368"/>
                  <w:placeholder>
                    <w:docPart w:val="A90198CC6CB1444F90D3CDAFAA6935D8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3E253B" w:rsidRDefault="003E253B" w:rsidP="00B44B85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 w:rsidRPr="003E253B">
                        <w:rPr>
                          <w:rFonts w:ascii="Times New Roman" w:eastAsia="Times New Roman" w:hAnsi="Times New Roman" w:cs="Times New Roman"/>
                          <w:color w:val="auto"/>
                          <w:sz w:val="24"/>
                          <w:szCs w:val="24"/>
                          <w:lang w:eastAsia="en-IN"/>
                        </w:rPr>
                        <w:t>siddikaafsanaesha@gmail.com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3E253B" w:rsidRDefault="007307A3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3E253B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C7753B8" wp14:editId="040E649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1573ED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3E253B" w:rsidTr="00B44B85">
              <w:sdt>
                <w:sdtPr>
                  <w:rPr>
                    <w:rFonts w:ascii="Times New Roman" w:hAnsi="Times New Roman" w:cs="Times New Roman"/>
                    <w:color w:val="auto"/>
                    <w:sz w:val="24"/>
                    <w:szCs w:val="24"/>
                    <w:shd w:val="clear" w:color="auto" w:fill="FFFFFF"/>
                  </w:rPr>
                  <w:alias w:val="Enter LinkedIn profile:"/>
                  <w:tag w:val="Enter LinkedIn profile:"/>
                  <w:id w:val="1102843699"/>
                  <w:placeholder>
                    <w:docPart w:val="F4F99F2583CA4347A41A89F416FB6C74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:rsidR="00932D92" w:rsidRPr="003E253B" w:rsidRDefault="00666E6E" w:rsidP="00666E6E">
                      <w:pPr>
                        <w:pStyle w:val="ContactInfo"/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  <w:shd w:val="clear" w:color="auto" w:fill="FFFFFF"/>
                        </w:rPr>
                        <w:t>afsanaesha584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:rsidR="00932D92" w:rsidRPr="003E253B" w:rsidRDefault="00932D92" w:rsidP="00932D92">
                  <w:pPr>
                    <w:pStyle w:val="Icons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3E253B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3914C4D3" wp14:editId="6CCF9530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57F017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Pr="003E253B" w:rsidRDefault="00D92B95" w:rsidP="005F1D00">
            <w:pPr>
              <w:pStyle w:val="Head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43D65" w:rsidRPr="003E253B" w:rsidRDefault="003E253B">
      <w:pPr>
        <w:rPr>
          <w:rFonts w:ascii="Times New Roman" w:hAnsi="Times New Roman" w:cs="Times New Roman"/>
          <w:color w:val="auto"/>
        </w:rPr>
      </w:pPr>
      <w:r w:rsidRPr="003E253B">
        <w:rPr>
          <w:rFonts w:ascii="Segoe UI" w:hAnsi="Segoe UI" w:cs="Segoe UI"/>
          <w:color w:val="auto"/>
        </w:rPr>
        <w:t>To leverage my sales expertise, leadership skills, and strategic mindset to drive revenue growth, cultivate strong client relationships, and contribute to the success of a dynamic sales team in achieving ambitious targets</w:t>
      </w:r>
    </w:p>
    <w:p w:rsidR="00AD13CB" w:rsidRPr="003E253B" w:rsidRDefault="00166D16" w:rsidP="00AD13CB">
      <w:pPr>
        <w:pStyle w:val="Heading1"/>
        <w:rPr>
          <w:rFonts w:ascii="Times New Roman" w:hAnsi="Times New Roman" w:cs="Times New Roman"/>
          <w:color w:val="auto"/>
          <w:szCs w:val="36"/>
        </w:rPr>
      </w:pPr>
      <w:sdt>
        <w:sdtPr>
          <w:rPr>
            <w:rFonts w:ascii="Times New Roman" w:hAnsi="Times New Roman" w:cs="Times New Roman"/>
            <w:color w:val="auto"/>
            <w:szCs w:val="36"/>
          </w:rPr>
          <w:alias w:val="Skills:"/>
          <w:tag w:val="Skills:"/>
          <w:id w:val="-891506033"/>
          <w:placeholder>
            <w:docPart w:val="5A604A7954C94DD69BB63398848BB212"/>
          </w:placeholder>
          <w:temporary/>
          <w:showingPlcHdr/>
          <w15:appearance w15:val="hidden"/>
        </w:sdtPr>
        <w:sdtEndPr/>
        <w:sdtContent>
          <w:r w:rsidR="004937AE" w:rsidRPr="003E253B">
            <w:rPr>
              <w:rFonts w:ascii="Times New Roman" w:hAnsi="Times New Roman" w:cs="Times New Roman"/>
              <w:color w:val="auto"/>
              <w:szCs w:val="36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3E253B" w:rsidTr="0040777D">
        <w:trPr>
          <w:trHeight w:val="983"/>
        </w:trPr>
        <w:tc>
          <w:tcPr>
            <w:tcW w:w="4680" w:type="dxa"/>
          </w:tcPr>
          <w:p w:rsidR="00666E6E" w:rsidRPr="00666E6E" w:rsidRDefault="00666E6E" w:rsidP="00B44B85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</w:rPr>
            </w:pPr>
            <w:r w:rsidRPr="00666E6E">
              <w:rPr>
                <w:rFonts w:ascii="Times New Roman" w:hAnsi="Times New Roman" w:cs="Times New Roman"/>
                <w:color w:val="auto"/>
                <w:shd w:val="clear" w:color="auto" w:fill="FFFFFF" w:themeFill="background1"/>
              </w:rPr>
              <w:t>Web Development</w:t>
            </w:r>
          </w:p>
          <w:p w:rsidR="00666E6E" w:rsidRPr="00666E6E" w:rsidRDefault="00666E6E" w:rsidP="0040777D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</w:rPr>
            </w:pPr>
            <w:r w:rsidRPr="00666E6E">
              <w:rPr>
                <w:rFonts w:ascii="Times New Roman" w:hAnsi="Times New Roman" w:cs="Times New Roman"/>
                <w:color w:val="auto"/>
              </w:rPr>
              <w:t xml:space="preserve">UI &amp; UX Design </w:t>
            </w:r>
          </w:p>
          <w:p w:rsidR="00D1604E" w:rsidRPr="00666E6E" w:rsidRDefault="00666E6E" w:rsidP="0040777D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</w:rPr>
            </w:pPr>
            <w:r w:rsidRPr="00666E6E">
              <w:rPr>
                <w:rFonts w:ascii="Times New Roman" w:hAnsi="Times New Roman" w:cs="Times New Roman"/>
                <w:color w:val="auto"/>
              </w:rPr>
              <w:t>Graphic D</w:t>
            </w:r>
            <w:r w:rsidR="0040777D" w:rsidRPr="00666E6E">
              <w:rPr>
                <w:rFonts w:ascii="Times New Roman" w:hAnsi="Times New Roman" w:cs="Times New Roman"/>
                <w:color w:val="auto"/>
              </w:rPr>
              <w:t>esign</w:t>
            </w:r>
          </w:p>
          <w:p w:rsidR="00666E6E" w:rsidRPr="00666E6E" w:rsidRDefault="00666E6E" w:rsidP="0040777D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auto"/>
              </w:rPr>
            </w:pPr>
            <w:r w:rsidRPr="00666E6E">
              <w:rPr>
                <w:rFonts w:ascii="Times New Roman" w:hAnsi="Times New Roman" w:cs="Times New Roman"/>
                <w:color w:val="auto"/>
              </w:rPr>
              <w:t>Creative Design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:rsidR="005B1D68" w:rsidRPr="00666E6E" w:rsidRDefault="00B44B85" w:rsidP="00666E6E">
            <w:pPr>
              <w:pStyle w:val="ListBullet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66E6E">
              <w:rPr>
                <w:rFonts w:ascii="Times New Roman" w:hAnsi="Times New Roman" w:cs="Times New Roman"/>
                <w:color w:val="0D0D0D" w:themeColor="text1" w:themeTint="F2"/>
              </w:rPr>
              <w:t>L</w:t>
            </w:r>
            <w:r w:rsidR="0040777D" w:rsidRPr="00666E6E">
              <w:rPr>
                <w:rFonts w:ascii="Times New Roman" w:hAnsi="Times New Roman" w:cs="Times New Roman"/>
                <w:color w:val="0D0D0D" w:themeColor="text1" w:themeTint="F2"/>
              </w:rPr>
              <w:t>ogo design</w:t>
            </w:r>
          </w:p>
          <w:p w:rsidR="00D1604E" w:rsidRPr="00666E6E" w:rsidRDefault="00666E6E" w:rsidP="00666E6E">
            <w:pPr>
              <w:pStyle w:val="ListBullet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66E6E">
              <w:rPr>
                <w:rFonts w:ascii="Times New Roman" w:hAnsi="Times New Roman" w:cs="Times New Roman"/>
                <w:color w:val="0D0D0D" w:themeColor="text1" w:themeTint="F2"/>
              </w:rPr>
              <w:t>D</w:t>
            </w:r>
            <w:r w:rsidR="00D1604E" w:rsidRPr="00666E6E">
              <w:rPr>
                <w:rFonts w:ascii="Times New Roman" w:hAnsi="Times New Roman" w:cs="Times New Roman"/>
                <w:color w:val="0D0D0D" w:themeColor="text1" w:themeTint="F2"/>
              </w:rPr>
              <w:t>rawing</w:t>
            </w:r>
          </w:p>
          <w:p w:rsidR="00666E6E" w:rsidRPr="00666E6E" w:rsidRDefault="00666E6E" w:rsidP="00666E6E">
            <w:pPr>
              <w:pStyle w:val="ListBullet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66E6E">
              <w:rPr>
                <w:rFonts w:ascii="Times New Roman" w:hAnsi="Times New Roman" w:cs="Times New Roman"/>
                <w:color w:val="0D0D0D" w:themeColor="text1" w:themeTint="F2"/>
                <w:shd w:val="clear" w:color="auto" w:fill="FFFFFF" w:themeFill="background1"/>
              </w:rPr>
              <w:t xml:space="preserve">Advanced level in Microsoft Office </w:t>
            </w:r>
          </w:p>
          <w:p w:rsidR="00666E6E" w:rsidRPr="00666E6E" w:rsidRDefault="00666E6E" w:rsidP="00666E6E">
            <w:pPr>
              <w:pStyle w:val="ListBullet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666E6E">
              <w:rPr>
                <w:rFonts w:ascii="Times New Roman" w:hAnsi="Times New Roman" w:cs="Times New Roman"/>
                <w:color w:val="0D0D0D" w:themeColor="text1" w:themeTint="F2"/>
              </w:rPr>
              <w:t xml:space="preserve">Intermediate </w:t>
            </w:r>
            <w:r w:rsidRPr="00666E6E">
              <w:rPr>
                <w:rFonts w:ascii="Times New Roman" w:hAnsi="Times New Roman" w:cs="Times New Roman"/>
                <w:color w:val="0D0D0D" w:themeColor="text1" w:themeTint="F2"/>
                <w:shd w:val="clear" w:color="auto" w:fill="FFFFFF" w:themeFill="background1"/>
              </w:rPr>
              <w:t xml:space="preserve">level in </w:t>
            </w:r>
            <w:proofErr w:type="spellStart"/>
            <w:r w:rsidRPr="00666E6E">
              <w:rPr>
                <w:rFonts w:ascii="Times New Roman" w:hAnsi="Times New Roman" w:cs="Times New Roman"/>
                <w:color w:val="0D0D0D" w:themeColor="text1" w:themeTint="F2"/>
                <w:shd w:val="clear" w:color="auto" w:fill="FFFFFF" w:themeFill="background1"/>
              </w:rPr>
              <w:t>MySql</w:t>
            </w:r>
            <w:proofErr w:type="spellEnd"/>
          </w:p>
          <w:p w:rsidR="00752315" w:rsidRPr="00666E6E" w:rsidRDefault="00752315" w:rsidP="00CB42B6">
            <w:pPr>
              <w:pStyle w:val="ListBullet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5B1D68" w:rsidRPr="003E253B" w:rsidRDefault="00166D16" w:rsidP="004937AE">
      <w:pPr>
        <w:pStyle w:val="Heading1"/>
        <w:rPr>
          <w:rFonts w:ascii="Times New Roman" w:hAnsi="Times New Roman" w:cs="Times New Roman"/>
          <w:color w:val="auto"/>
          <w:szCs w:val="36"/>
        </w:rPr>
      </w:pPr>
      <w:sdt>
        <w:sdtPr>
          <w:rPr>
            <w:rFonts w:ascii="Times New Roman" w:hAnsi="Times New Roman" w:cs="Times New Roman"/>
            <w:color w:val="auto"/>
            <w:szCs w:val="36"/>
          </w:rPr>
          <w:alias w:val="Experience:"/>
          <w:tag w:val="Experience:"/>
          <w:id w:val="-898354009"/>
          <w:placeholder>
            <w:docPart w:val="EDD5AC98D1F54343ACA0FA09C7B180FD"/>
          </w:placeholder>
          <w:temporary/>
          <w:showingPlcHdr/>
          <w15:appearance w15:val="hidden"/>
        </w:sdtPr>
        <w:sdtEndPr/>
        <w:sdtContent>
          <w:r w:rsidR="004937AE" w:rsidRPr="003E253B">
            <w:rPr>
              <w:rFonts w:ascii="Times New Roman" w:hAnsi="Times New Roman" w:cs="Times New Roman"/>
              <w:color w:val="auto"/>
              <w:szCs w:val="36"/>
            </w:rPr>
            <w:t>Experience</w:t>
          </w:r>
        </w:sdtContent>
      </w:sdt>
    </w:p>
    <w:p w:rsidR="00906A09" w:rsidRPr="003E253B" w:rsidRDefault="00906A09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666E6E" w:rsidRDefault="00666E6E" w:rsidP="00666E6E">
      <w:pPr>
        <w:pStyle w:val="timeline-event-thumbnail"/>
        <w:numPr>
          <w:ilvl w:val="0"/>
          <w:numId w:val="13"/>
        </w:numPr>
        <w:shd w:val="clear" w:color="auto" w:fill="FFFFFF"/>
        <w:spacing w:before="0" w:beforeAutospacing="0"/>
        <w:ind w:left="0"/>
        <w:rPr>
          <w:rFonts w:ascii="Courier New" w:hAnsi="Courier New" w:cs="Courier New"/>
          <w:color w:val="999999"/>
          <w:sz w:val="21"/>
          <w:szCs w:val="21"/>
        </w:rPr>
      </w:pPr>
      <w:bookmarkStart w:id="0" w:name="_GoBack"/>
      <w:bookmarkEnd w:id="0"/>
      <w:r>
        <w:rPr>
          <w:rFonts w:ascii="Courier New" w:hAnsi="Courier New" w:cs="Courier New"/>
          <w:color w:val="999999"/>
          <w:sz w:val="21"/>
          <w:szCs w:val="21"/>
        </w:rPr>
        <w:t>April 2016 - Present</w:t>
      </w:r>
    </w:p>
    <w:p w:rsidR="00666E6E" w:rsidRDefault="00666E6E" w:rsidP="00666E6E">
      <w:pPr>
        <w:pStyle w:val="Heading3"/>
        <w:shd w:val="clear" w:color="auto" w:fill="FFFFFF"/>
        <w:spacing w:line="324" w:lineRule="atLeast"/>
        <w:rPr>
          <w:rFonts w:ascii="inherit" w:hAnsi="inherit" w:cs="Courier New"/>
          <w:color w:val="333333"/>
          <w:sz w:val="27"/>
          <w:szCs w:val="27"/>
        </w:rPr>
      </w:pPr>
      <w:r>
        <w:rPr>
          <w:rFonts w:ascii="inherit" w:hAnsi="inherit" w:cs="Courier New"/>
          <w:b/>
          <w:bCs/>
          <w:color w:val="333333"/>
        </w:rPr>
        <w:t>Geil</w:t>
      </w:r>
      <w:proofErr w:type="gramStart"/>
      <w:r>
        <w:rPr>
          <w:rFonts w:ascii="inherit" w:hAnsi="inherit" w:cs="Courier New"/>
          <w:b/>
          <w:bCs/>
          <w:color w:val="333333"/>
        </w:rPr>
        <w:t>,Danke</w:t>
      </w:r>
      <w:proofErr w:type="gramEnd"/>
      <w:r>
        <w:rPr>
          <w:rFonts w:ascii="inherit" w:hAnsi="inherit" w:cs="Courier New"/>
          <w:b/>
          <w:bCs/>
          <w:color w:val="333333"/>
        </w:rPr>
        <w:t>! GmbH</w:t>
      </w:r>
    </w:p>
    <w:p w:rsidR="00666E6E" w:rsidRDefault="00666E6E" w:rsidP="00666E6E">
      <w:pPr>
        <w:pStyle w:val="Heading4"/>
        <w:shd w:val="clear" w:color="auto" w:fill="FFFFFF"/>
        <w:spacing w:before="0" w:line="288" w:lineRule="atLeast"/>
        <w:rPr>
          <w:rFonts w:ascii="inherit" w:hAnsi="inherit" w:cs="Courier New"/>
          <w:b/>
          <w:bCs/>
          <w:color w:val="333333"/>
        </w:rPr>
      </w:pPr>
      <w:proofErr w:type="spellStart"/>
      <w:proofErr w:type="gramStart"/>
      <w:r>
        <w:rPr>
          <w:rFonts w:ascii="inherit" w:hAnsi="inherit" w:cs="Courier New"/>
          <w:b/>
          <w:bCs/>
          <w:color w:val="333333"/>
        </w:rPr>
        <w:t>eines</w:t>
      </w:r>
      <w:proofErr w:type="spellEnd"/>
      <w:proofErr w:type="gramEnd"/>
      <w:r>
        <w:rPr>
          <w:rFonts w:ascii="inherit" w:hAnsi="inherit" w:cs="Courier New"/>
          <w:b/>
          <w:bCs/>
          <w:color w:val="333333"/>
        </w:rPr>
        <w:t xml:space="preserve"> Web-Studios</w:t>
      </w:r>
    </w:p>
    <w:p w:rsidR="00666E6E" w:rsidRDefault="00666E6E" w:rsidP="00666E6E">
      <w:pPr>
        <w:pStyle w:val="NormalWeb"/>
        <w:shd w:val="clear" w:color="auto" w:fill="FFFFFF"/>
        <w:rPr>
          <w:rFonts w:ascii="Courier New" w:hAnsi="Courier New" w:cs="Courier New"/>
          <w:color w:val="999999"/>
          <w:sz w:val="21"/>
          <w:szCs w:val="21"/>
        </w:rPr>
      </w:pPr>
      <w:proofErr w:type="spellStart"/>
      <w:r>
        <w:rPr>
          <w:rStyle w:val="Strong"/>
          <w:rFonts w:ascii="Courier New" w:hAnsi="Courier New" w:cs="Courier New"/>
          <w:color w:val="999999"/>
          <w:sz w:val="21"/>
          <w:szCs w:val="21"/>
        </w:rPr>
        <w:t>Projektmanagement</w:t>
      </w:r>
      <w:proofErr w:type="spellEnd"/>
      <w:r>
        <w:rPr>
          <w:rStyle w:val="Strong"/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Style w:val="Strong"/>
          <w:rFonts w:ascii="Courier New" w:hAnsi="Courier New" w:cs="Courier New"/>
          <w:color w:val="999999"/>
          <w:sz w:val="21"/>
          <w:szCs w:val="21"/>
        </w:rPr>
        <w:t>mit</w:t>
      </w:r>
      <w:proofErr w:type="spellEnd"/>
      <w:r>
        <w:rPr>
          <w:rStyle w:val="Strong"/>
          <w:rFonts w:ascii="Courier New" w:hAnsi="Courier New" w:cs="Courier New"/>
          <w:color w:val="999999"/>
          <w:sz w:val="21"/>
          <w:szCs w:val="21"/>
        </w:rPr>
        <w:t xml:space="preserve"> Scrum</w:t>
      </w:r>
      <w:r>
        <w:rPr>
          <w:rFonts w:ascii="Courier New" w:hAnsi="Courier New" w:cs="Courier New"/>
          <w:color w:val="99999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Ständiges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Verbessern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des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agilen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Entwicklungsprozesses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beispielsweise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durch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Grunt, Yeoman, GIT, JIRA und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BrowserStack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:rsidR="00666E6E" w:rsidRDefault="00666E6E" w:rsidP="00666E6E">
      <w:pPr>
        <w:pStyle w:val="timeline-event-thumbnail"/>
        <w:numPr>
          <w:ilvl w:val="0"/>
          <w:numId w:val="13"/>
        </w:numPr>
        <w:shd w:val="clear" w:color="auto" w:fill="FFFFFF"/>
        <w:spacing w:before="0" w:beforeAutospacing="0"/>
        <w:ind w:left="0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November 2014 - Mars 2016</w:t>
      </w:r>
    </w:p>
    <w:p w:rsidR="00666E6E" w:rsidRDefault="00666E6E" w:rsidP="00666E6E">
      <w:pPr>
        <w:pStyle w:val="Heading3"/>
        <w:shd w:val="clear" w:color="auto" w:fill="FFFFFF"/>
        <w:spacing w:line="324" w:lineRule="atLeast"/>
        <w:rPr>
          <w:rFonts w:ascii="inherit" w:hAnsi="inherit" w:cs="Courier New"/>
          <w:color w:val="333333"/>
          <w:sz w:val="27"/>
          <w:szCs w:val="27"/>
        </w:rPr>
      </w:pPr>
      <w:r>
        <w:rPr>
          <w:rFonts w:ascii="inherit" w:hAnsi="inherit" w:cs="Courier New"/>
          <w:b/>
          <w:bCs/>
          <w:color w:val="333333"/>
        </w:rPr>
        <w:t>Freelancer</w:t>
      </w:r>
    </w:p>
    <w:p w:rsidR="00666E6E" w:rsidRDefault="00666E6E" w:rsidP="00666E6E">
      <w:pPr>
        <w:pStyle w:val="Heading4"/>
        <w:shd w:val="clear" w:color="auto" w:fill="FFFFFF"/>
        <w:spacing w:before="0" w:line="288" w:lineRule="atLeast"/>
        <w:rPr>
          <w:rFonts w:ascii="inherit" w:hAnsi="inherit" w:cs="Courier New"/>
          <w:b/>
          <w:bCs/>
          <w:color w:val="333333"/>
        </w:rPr>
      </w:pPr>
      <w:r>
        <w:rPr>
          <w:rFonts w:ascii="inherit" w:hAnsi="inherit" w:cs="Courier New"/>
          <w:b/>
          <w:bCs/>
          <w:color w:val="333333"/>
        </w:rPr>
        <w:t xml:space="preserve">Designer und </w:t>
      </w:r>
      <w:proofErr w:type="spellStart"/>
      <w:r>
        <w:rPr>
          <w:rFonts w:ascii="inherit" w:hAnsi="inherit" w:cs="Courier New"/>
          <w:b/>
          <w:bCs/>
          <w:color w:val="333333"/>
        </w:rPr>
        <w:t>Autor</w:t>
      </w:r>
      <w:proofErr w:type="spellEnd"/>
    </w:p>
    <w:p w:rsidR="00666E6E" w:rsidRDefault="00666E6E" w:rsidP="00666E6E">
      <w:pPr>
        <w:pStyle w:val="NormalWeb"/>
        <w:shd w:val="clear" w:color="auto" w:fill="FFFFFF"/>
        <w:rPr>
          <w:rFonts w:ascii="Courier New" w:hAnsi="Courier New" w:cs="Courier New"/>
          <w:color w:val="999999"/>
          <w:sz w:val="21"/>
          <w:szCs w:val="21"/>
        </w:rPr>
      </w:pP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Konzeption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, Design und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Produktion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von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Digitalen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Magazinen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mit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InDesign, der Adobe Digital Publishing Suite und HTML5. Co-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Autorin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der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Fachbücher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"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Digitales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Publizieren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für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Tablets" und "Adobe Digital Publishing Suite"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erschienen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im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dpunkt.verlag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>.</w:t>
      </w:r>
    </w:p>
    <w:p w:rsidR="00666E6E" w:rsidRDefault="00666E6E" w:rsidP="00666E6E">
      <w:pPr>
        <w:pStyle w:val="timeline-event-thumbnail"/>
        <w:numPr>
          <w:ilvl w:val="0"/>
          <w:numId w:val="13"/>
        </w:numPr>
        <w:shd w:val="clear" w:color="auto" w:fill="FFFFFF"/>
        <w:spacing w:before="0" w:beforeAutospacing="0"/>
        <w:ind w:left="0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April 2014</w:t>
      </w:r>
    </w:p>
    <w:p w:rsidR="00666E6E" w:rsidRDefault="00666E6E" w:rsidP="00666E6E">
      <w:pPr>
        <w:pStyle w:val="Heading3"/>
        <w:shd w:val="clear" w:color="auto" w:fill="FFFFFF"/>
        <w:spacing w:line="324" w:lineRule="atLeast"/>
        <w:rPr>
          <w:rFonts w:ascii="inherit" w:hAnsi="inherit" w:cs="Courier New"/>
          <w:color w:val="333333"/>
          <w:sz w:val="27"/>
          <w:szCs w:val="27"/>
        </w:rPr>
      </w:pPr>
      <w:r>
        <w:rPr>
          <w:rFonts w:ascii="inherit" w:hAnsi="inherit" w:cs="Courier New"/>
          <w:b/>
          <w:bCs/>
          <w:color w:val="333333"/>
        </w:rPr>
        <w:t>konplan gmbh</w:t>
      </w:r>
    </w:p>
    <w:p w:rsidR="00666E6E" w:rsidRDefault="00666E6E" w:rsidP="00666E6E">
      <w:pPr>
        <w:pStyle w:val="Heading4"/>
        <w:shd w:val="clear" w:color="auto" w:fill="FFFFFF"/>
        <w:spacing w:before="0" w:line="288" w:lineRule="atLeast"/>
        <w:rPr>
          <w:rFonts w:ascii="inherit" w:hAnsi="inherit" w:cs="Courier New"/>
          <w:b/>
          <w:bCs/>
          <w:color w:val="333333"/>
        </w:rPr>
      </w:pPr>
      <w:r>
        <w:rPr>
          <w:rFonts w:ascii="inherit" w:hAnsi="inherit" w:cs="Courier New"/>
          <w:b/>
          <w:bCs/>
          <w:color w:val="333333"/>
        </w:rPr>
        <w:t>IT-Consultant</w:t>
      </w:r>
    </w:p>
    <w:p w:rsidR="00666E6E" w:rsidRDefault="00666E6E" w:rsidP="00666E6E">
      <w:pPr>
        <w:pStyle w:val="NormalWeb"/>
        <w:shd w:val="clear" w:color="auto" w:fill="FFFFFF"/>
        <w:rPr>
          <w:rFonts w:ascii="Courier New" w:hAnsi="Courier New" w:cs="Courier New"/>
          <w:color w:val="999999"/>
          <w:sz w:val="21"/>
          <w:szCs w:val="21"/>
        </w:rPr>
      </w:pPr>
      <w:proofErr w:type="spellStart"/>
      <w:r>
        <w:rPr>
          <w:rStyle w:val="Strong"/>
          <w:rFonts w:ascii="Courier New" w:hAnsi="Courier New" w:cs="Courier New"/>
          <w:color w:val="999999"/>
          <w:sz w:val="21"/>
          <w:szCs w:val="21"/>
        </w:rPr>
        <w:t>Systemarchitektur</w:t>
      </w:r>
      <w:proofErr w:type="spellEnd"/>
      <w:r>
        <w:rPr>
          <w:rStyle w:val="Strong"/>
          <w:rFonts w:ascii="Courier New" w:hAnsi="Courier New" w:cs="Courier New"/>
          <w:color w:val="999999"/>
          <w:sz w:val="21"/>
          <w:szCs w:val="21"/>
        </w:rPr>
        <w:t>, Consulting</w:t>
      </w:r>
      <w:r>
        <w:rPr>
          <w:rFonts w:ascii="Courier New" w:hAnsi="Courier New" w:cs="Courier New"/>
          <w:color w:val="999999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Konzeption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und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Modellierung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von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Systemen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und APIs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für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Digital Publishing und Entitlement </w:t>
      </w:r>
      <w:proofErr w:type="spellStart"/>
      <w:r>
        <w:rPr>
          <w:rFonts w:ascii="Courier New" w:hAnsi="Courier New" w:cs="Courier New"/>
          <w:color w:val="999999"/>
          <w:sz w:val="21"/>
          <w:szCs w:val="21"/>
        </w:rPr>
        <w:t>nach</w:t>
      </w:r>
      <w:proofErr w:type="spellEnd"/>
      <w:r>
        <w:rPr>
          <w:rFonts w:ascii="Courier New" w:hAnsi="Courier New" w:cs="Courier New"/>
          <w:color w:val="999999"/>
          <w:sz w:val="21"/>
          <w:szCs w:val="21"/>
        </w:rPr>
        <w:t xml:space="preserve"> SOA</w:t>
      </w:r>
    </w:p>
    <w:p w:rsidR="00906A09" w:rsidRPr="003E253B" w:rsidRDefault="00906A09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3F36E2" w:rsidRPr="003E253B" w:rsidRDefault="003F36E2" w:rsidP="00BE3B6A">
      <w:pPr>
        <w:pStyle w:val="Title"/>
        <w:rPr>
          <w:color w:val="auto"/>
          <w:sz w:val="36"/>
          <w:szCs w:val="36"/>
        </w:rPr>
      </w:pPr>
      <w:r w:rsidRPr="003E253B">
        <w:rPr>
          <w:color w:val="auto"/>
          <w:sz w:val="36"/>
          <w:szCs w:val="36"/>
        </w:rPr>
        <w:lastRenderedPageBreak/>
        <w:t>Education</w:t>
      </w:r>
      <w:r w:rsidRPr="003E253B">
        <w:rPr>
          <w:color w:val="auto"/>
          <w:sz w:val="36"/>
          <w:szCs w:val="36"/>
        </w:rPr>
        <w:tab/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1/2022 - present 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Pursuing degree:  </w:t>
      </w:r>
      <w:r w:rsidR="00D1604E"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CSE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Institution: University of </w:t>
      </w:r>
      <w:proofErr w:type="spellStart"/>
      <w:proofErr w:type="gramStart"/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asia</w:t>
      </w:r>
      <w:proofErr w:type="spellEnd"/>
      <w:proofErr w:type="gramEnd"/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pacific, Bangladesh 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6/2018 -3/2020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Degree: H.S.C 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Institution: </w:t>
      </w:r>
      <w:proofErr w:type="spellStart"/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Siddheswari</w:t>
      </w:r>
      <w:proofErr w:type="spellEnd"/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girls' college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Result :4.83</w:t>
      </w:r>
      <w:proofErr w:type="gramEnd"/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1/2018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Degree: S.S.C 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Institution: National Ideal School</w:t>
      </w:r>
    </w:p>
    <w:p w:rsidR="003F36E2" w:rsidRPr="003E253B" w:rsidRDefault="003F36E2" w:rsidP="003F36E2">
      <w:pPr>
        <w:pStyle w:val="Heading1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3E253B">
        <w:rPr>
          <w:rFonts w:ascii="Times New Roman" w:hAnsi="Times New Roman" w:cs="Times New Roman"/>
          <w:b w:val="0"/>
          <w:color w:val="auto"/>
          <w:sz w:val="24"/>
          <w:szCs w:val="24"/>
        </w:rPr>
        <w:t>Result :4.72</w:t>
      </w:r>
      <w:proofErr w:type="gramEnd"/>
    </w:p>
    <w:p w:rsidR="003F36E2" w:rsidRPr="003E253B" w:rsidRDefault="003F36E2" w:rsidP="003F36E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434074" w:rsidRPr="003E253B" w:rsidRDefault="00166D16" w:rsidP="00434074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alias w:val="Activities:"/>
          <w:tag w:val="Activities:"/>
          <w:id w:val="1035625348"/>
          <w:placeholder>
            <w:docPart w:val="836AB8F07BD74962926C6F6A6ED06F18"/>
          </w:placeholder>
          <w:temporary/>
          <w:showingPlcHdr/>
          <w15:appearance w15:val="hidden"/>
        </w:sdtPr>
        <w:sdtEndPr/>
        <w:sdtContent>
          <w:r w:rsidR="00434074" w:rsidRPr="003E253B">
            <w:rPr>
              <w:rFonts w:ascii="Times New Roman" w:hAnsi="Times New Roman" w:cs="Times New Roman"/>
              <w:color w:val="auto"/>
              <w:szCs w:val="36"/>
            </w:rPr>
            <w:t>Activities</w:t>
          </w:r>
        </w:sdtContent>
      </w:sdt>
    </w:p>
    <w:p w:rsidR="00BC7376" w:rsidRPr="003E253B" w:rsidRDefault="00906A09" w:rsidP="00BC7376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3E253B">
        <w:rPr>
          <w:rFonts w:ascii="Times New Roman" w:hAnsi="Times New Roman" w:cs="Times New Roman"/>
          <w:color w:val="auto"/>
          <w:sz w:val="24"/>
          <w:szCs w:val="24"/>
        </w:rPr>
        <w:t>Volunteered at the Ada Lovelace Girls' Programming Contest in 2022</w:t>
      </w:r>
    </w:p>
    <w:sectPr w:rsidR="00BC7376" w:rsidRPr="003E253B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D16" w:rsidRDefault="00166D16" w:rsidP="00725803">
      <w:pPr>
        <w:spacing w:after="0"/>
      </w:pPr>
      <w:r>
        <w:separator/>
      </w:r>
    </w:p>
  </w:endnote>
  <w:endnote w:type="continuationSeparator" w:id="0">
    <w:p w:rsidR="00166D16" w:rsidRDefault="00166D1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6E6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D16" w:rsidRDefault="00166D16" w:rsidP="00725803">
      <w:pPr>
        <w:spacing w:after="0"/>
      </w:pPr>
      <w:r>
        <w:separator/>
      </w:r>
    </w:p>
  </w:footnote>
  <w:footnote w:type="continuationSeparator" w:id="0">
    <w:p w:rsidR="00166D16" w:rsidRDefault="00166D1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AC642AD"/>
    <w:multiLevelType w:val="multilevel"/>
    <w:tmpl w:val="4698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B85"/>
    <w:rsid w:val="00025E77"/>
    <w:rsid w:val="00027312"/>
    <w:rsid w:val="000645F2"/>
    <w:rsid w:val="00082F03"/>
    <w:rsid w:val="000835A0"/>
    <w:rsid w:val="000934A2"/>
    <w:rsid w:val="00166D16"/>
    <w:rsid w:val="001B0955"/>
    <w:rsid w:val="00227784"/>
    <w:rsid w:val="0023705D"/>
    <w:rsid w:val="00250A31"/>
    <w:rsid w:val="00251C13"/>
    <w:rsid w:val="002922D0"/>
    <w:rsid w:val="002C0BF7"/>
    <w:rsid w:val="00340B03"/>
    <w:rsid w:val="00380AE7"/>
    <w:rsid w:val="003A6943"/>
    <w:rsid w:val="003E253B"/>
    <w:rsid w:val="003F36E2"/>
    <w:rsid w:val="0040777D"/>
    <w:rsid w:val="00410BA2"/>
    <w:rsid w:val="00434074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F1D00"/>
    <w:rsid w:val="00611B37"/>
    <w:rsid w:val="006252B4"/>
    <w:rsid w:val="00646BA2"/>
    <w:rsid w:val="00666E6E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20E8"/>
    <w:rsid w:val="00857E6B"/>
    <w:rsid w:val="008968C4"/>
    <w:rsid w:val="008D7C1C"/>
    <w:rsid w:val="00906A09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E32BD"/>
    <w:rsid w:val="00B370A8"/>
    <w:rsid w:val="00B44B85"/>
    <w:rsid w:val="00BC7376"/>
    <w:rsid w:val="00BD669A"/>
    <w:rsid w:val="00BE3B6A"/>
    <w:rsid w:val="00C13F2B"/>
    <w:rsid w:val="00C43D65"/>
    <w:rsid w:val="00C84833"/>
    <w:rsid w:val="00C9044F"/>
    <w:rsid w:val="00CB42B6"/>
    <w:rsid w:val="00D1604E"/>
    <w:rsid w:val="00D2420D"/>
    <w:rsid w:val="00D30382"/>
    <w:rsid w:val="00D413F9"/>
    <w:rsid w:val="00D44E50"/>
    <w:rsid w:val="00D90060"/>
    <w:rsid w:val="00D92B95"/>
    <w:rsid w:val="00DE62B7"/>
    <w:rsid w:val="00E03F71"/>
    <w:rsid w:val="00E154B5"/>
    <w:rsid w:val="00E232F0"/>
    <w:rsid w:val="00E52791"/>
    <w:rsid w:val="00E83195"/>
    <w:rsid w:val="00EF7F8C"/>
    <w:rsid w:val="00F00A4F"/>
    <w:rsid w:val="00F33CD8"/>
    <w:rsid w:val="00FB2402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5CF0E"/>
  <w15:chartTrackingRefBased/>
  <w15:docId w15:val="{B0E77804-0596-4849-B4C6-A101A041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timeline-event-thumbnail">
    <w:name w:val="timeline-event-thumbnail"/>
    <w:basedOn w:val="Normal"/>
    <w:rsid w:val="00666E6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Stylish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4E51D69FD54BF5836006AC81FB6B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61F6B-A6E1-4A09-992E-527CFDFA5BB4}"/>
      </w:docPartPr>
      <w:docPartBody>
        <w:p w:rsidR="0092563F" w:rsidRDefault="00957B1C">
          <w:pPr>
            <w:pStyle w:val="C74E51D69FD54BF5836006AC81FB6B63"/>
          </w:pPr>
          <w:r>
            <w:t>First Name</w:t>
          </w:r>
        </w:p>
      </w:docPartBody>
    </w:docPart>
    <w:docPart>
      <w:docPartPr>
        <w:name w:val="F6B73628D985410EAB1039A063F91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8E5F-2E62-4B99-9361-A82C49233D58}"/>
      </w:docPartPr>
      <w:docPartBody>
        <w:p w:rsidR="0092563F" w:rsidRDefault="00957B1C">
          <w:pPr>
            <w:pStyle w:val="F6B73628D985410EAB1039A063F9178F"/>
          </w:pPr>
          <w:r w:rsidRPr="009D0878">
            <w:t>Address</w:t>
          </w:r>
        </w:p>
      </w:docPartBody>
    </w:docPart>
    <w:docPart>
      <w:docPartPr>
        <w:name w:val="2CC10F88DA9F4C7AB4919C21CB37B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1356-1D3A-4C6B-AE6A-BBAA77F452B1}"/>
      </w:docPartPr>
      <w:docPartBody>
        <w:p w:rsidR="0092563F" w:rsidRDefault="00957B1C">
          <w:pPr>
            <w:pStyle w:val="2CC10F88DA9F4C7AB4919C21CB37B848"/>
          </w:pPr>
          <w:r w:rsidRPr="009D0878">
            <w:t>Phone</w:t>
          </w:r>
        </w:p>
      </w:docPartBody>
    </w:docPart>
    <w:docPart>
      <w:docPartPr>
        <w:name w:val="A90198CC6CB1444F90D3CDAFAA693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283B0-1CB0-459E-A914-C12CE7F44CF4}"/>
      </w:docPartPr>
      <w:docPartBody>
        <w:p w:rsidR="0092563F" w:rsidRDefault="00957B1C">
          <w:pPr>
            <w:pStyle w:val="A90198CC6CB1444F90D3CDAFAA6935D8"/>
          </w:pPr>
          <w:r w:rsidRPr="009D0878">
            <w:t>Email</w:t>
          </w:r>
        </w:p>
      </w:docPartBody>
    </w:docPart>
    <w:docPart>
      <w:docPartPr>
        <w:name w:val="F4F99F2583CA4347A41A89F416FB6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B90E-3C60-4DA2-BF89-77CD677A2CCA}"/>
      </w:docPartPr>
      <w:docPartBody>
        <w:p w:rsidR="0092563F" w:rsidRDefault="00957B1C">
          <w:pPr>
            <w:pStyle w:val="F4F99F2583CA4347A41A89F416FB6C74"/>
          </w:pPr>
          <w:r w:rsidRPr="009D0878">
            <w:t>LinkedIn Profile</w:t>
          </w:r>
        </w:p>
      </w:docPartBody>
    </w:docPart>
    <w:docPart>
      <w:docPartPr>
        <w:name w:val="5A604A7954C94DD69BB63398848B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1AF1-E3C7-40AE-8070-8AF768BF848E}"/>
      </w:docPartPr>
      <w:docPartBody>
        <w:p w:rsidR="0092563F" w:rsidRDefault="00957B1C">
          <w:pPr>
            <w:pStyle w:val="5A604A7954C94DD69BB63398848BB212"/>
          </w:pPr>
          <w:r>
            <w:t>Skills</w:t>
          </w:r>
        </w:p>
      </w:docPartBody>
    </w:docPart>
    <w:docPart>
      <w:docPartPr>
        <w:name w:val="EDD5AC98D1F54343ACA0FA09C7B1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76C71-1D21-4CC9-9597-52808F09D115}"/>
      </w:docPartPr>
      <w:docPartBody>
        <w:p w:rsidR="0092563F" w:rsidRDefault="00957B1C">
          <w:pPr>
            <w:pStyle w:val="EDD5AC98D1F54343ACA0FA09C7B180FD"/>
          </w:pPr>
          <w:r w:rsidRPr="00AD3FD8">
            <w:t>Experience</w:t>
          </w:r>
        </w:p>
      </w:docPartBody>
    </w:docPart>
    <w:docPart>
      <w:docPartPr>
        <w:name w:val="836AB8F07BD74962926C6F6A6ED06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1CF91-1271-4EA8-90B2-E6AD04648316}"/>
      </w:docPartPr>
      <w:docPartBody>
        <w:p w:rsidR="0092563F" w:rsidRDefault="00957B1C">
          <w:pPr>
            <w:pStyle w:val="836AB8F07BD74962926C6F6A6ED06F18"/>
          </w:pPr>
          <w:r w:rsidRPr="00434074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B1C"/>
    <w:rsid w:val="00880EB6"/>
    <w:rsid w:val="0092563F"/>
    <w:rsid w:val="00957B1C"/>
    <w:rsid w:val="00AE2D25"/>
    <w:rsid w:val="00C2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4E51D69FD54BF5836006AC81FB6B63">
    <w:name w:val="C74E51D69FD54BF5836006AC81FB6B63"/>
  </w:style>
  <w:style w:type="paragraph" w:customStyle="1" w:styleId="7282CD3DD8284E84B2E8BFAC61876490">
    <w:name w:val="7282CD3DD8284E84B2E8BFAC61876490"/>
  </w:style>
  <w:style w:type="paragraph" w:customStyle="1" w:styleId="F6B73628D985410EAB1039A063F9178F">
    <w:name w:val="F6B73628D985410EAB1039A063F9178F"/>
  </w:style>
  <w:style w:type="paragraph" w:customStyle="1" w:styleId="2CC10F88DA9F4C7AB4919C21CB37B848">
    <w:name w:val="2CC10F88DA9F4C7AB4919C21CB37B848"/>
  </w:style>
  <w:style w:type="paragraph" w:customStyle="1" w:styleId="A90198CC6CB1444F90D3CDAFAA6935D8">
    <w:name w:val="A90198CC6CB1444F90D3CDAFAA6935D8"/>
  </w:style>
  <w:style w:type="paragraph" w:customStyle="1" w:styleId="F4F99F2583CA4347A41A89F416FB6C74">
    <w:name w:val="F4F99F2583CA4347A41A89F416FB6C74"/>
  </w:style>
  <w:style w:type="paragraph" w:customStyle="1" w:styleId="E794444760C54035BCEB59C9218B9934">
    <w:name w:val="E794444760C54035BCEB59C9218B9934"/>
  </w:style>
  <w:style w:type="paragraph" w:customStyle="1" w:styleId="2A4B209DD8784F388B23A809549E9E93">
    <w:name w:val="2A4B209DD8784F388B23A809549E9E93"/>
  </w:style>
  <w:style w:type="paragraph" w:customStyle="1" w:styleId="5A604A7954C94DD69BB63398848BB212">
    <w:name w:val="5A604A7954C94DD69BB63398848BB212"/>
  </w:style>
  <w:style w:type="paragraph" w:customStyle="1" w:styleId="96EFE95BE0B84A6BA0C74296F8540CF6">
    <w:name w:val="96EFE95BE0B84A6BA0C74296F8540CF6"/>
  </w:style>
  <w:style w:type="paragraph" w:customStyle="1" w:styleId="22A9352EB6AA44FD917B266CE50EC557">
    <w:name w:val="22A9352EB6AA44FD917B266CE50EC557"/>
  </w:style>
  <w:style w:type="paragraph" w:customStyle="1" w:styleId="1AF8AE560F0C432992F66B4C0C8999F4">
    <w:name w:val="1AF8AE560F0C432992F66B4C0C8999F4"/>
  </w:style>
  <w:style w:type="paragraph" w:customStyle="1" w:styleId="7F04F0E770A44C38B527A864E1B17534">
    <w:name w:val="7F04F0E770A44C38B527A864E1B17534"/>
  </w:style>
  <w:style w:type="paragraph" w:customStyle="1" w:styleId="7BF9215594B049DF84D62427B1121F57">
    <w:name w:val="7BF9215594B049DF84D62427B1121F57"/>
  </w:style>
  <w:style w:type="paragraph" w:customStyle="1" w:styleId="EDD5AC98D1F54343ACA0FA09C7B180FD">
    <w:name w:val="EDD5AC98D1F54343ACA0FA09C7B180FD"/>
  </w:style>
  <w:style w:type="paragraph" w:customStyle="1" w:styleId="CA5694D50B5141D099D5971D26BF5A59">
    <w:name w:val="CA5694D50B5141D099D5971D26BF5A59"/>
  </w:style>
  <w:style w:type="paragraph" w:customStyle="1" w:styleId="6D0086F0BA00410F9C34BC5D29E667B9">
    <w:name w:val="6D0086F0BA00410F9C34BC5D29E667B9"/>
  </w:style>
  <w:style w:type="paragraph" w:customStyle="1" w:styleId="E3BB16F27DA6487DA27C63F9B3AFD630">
    <w:name w:val="E3BB16F27DA6487DA27C63F9B3AFD63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7221ABA585BD45319D9A3C8B12146562">
    <w:name w:val="7221ABA585BD45319D9A3C8B12146562"/>
  </w:style>
  <w:style w:type="paragraph" w:customStyle="1" w:styleId="5FEFBE9A19A24161886F9BE9243D1946">
    <w:name w:val="5FEFBE9A19A24161886F9BE9243D1946"/>
  </w:style>
  <w:style w:type="paragraph" w:customStyle="1" w:styleId="FDF2726CEFAD47DCA07565C85EAD5DEF">
    <w:name w:val="FDF2726CEFAD47DCA07565C85EAD5DEF"/>
  </w:style>
  <w:style w:type="paragraph" w:customStyle="1" w:styleId="AAF6F8E7E33A4D8D9A2F03E5C22E5FF0">
    <w:name w:val="AAF6F8E7E33A4D8D9A2F03E5C22E5FF0"/>
  </w:style>
  <w:style w:type="paragraph" w:customStyle="1" w:styleId="64D96D2EBC4A4599B84DF19AB19BEB45">
    <w:name w:val="64D96D2EBC4A4599B84DF19AB19BEB45"/>
  </w:style>
  <w:style w:type="paragraph" w:customStyle="1" w:styleId="DCBC948D466F4380AE3E2F81EB94E30E">
    <w:name w:val="DCBC948D466F4380AE3E2F81EB94E30E"/>
  </w:style>
  <w:style w:type="paragraph" w:customStyle="1" w:styleId="7AB066CF163E4C0C9DF01B7339F077FC">
    <w:name w:val="7AB066CF163E4C0C9DF01B7339F077FC"/>
  </w:style>
  <w:style w:type="paragraph" w:customStyle="1" w:styleId="B4E75A46F0224C7495482EFAB3BF4D21">
    <w:name w:val="B4E75A46F0224C7495482EFAB3BF4D21"/>
  </w:style>
  <w:style w:type="paragraph" w:customStyle="1" w:styleId="0887BC206CC74A9F8B4286C7D0F534E0">
    <w:name w:val="0887BC206CC74A9F8B4286C7D0F534E0"/>
  </w:style>
  <w:style w:type="paragraph" w:customStyle="1" w:styleId="E0BE765CF8504D1C83BF959FA4C3F49D">
    <w:name w:val="E0BE765CF8504D1C83BF959FA4C3F49D"/>
  </w:style>
  <w:style w:type="paragraph" w:customStyle="1" w:styleId="822E3D04267247719C123732B32E79DE">
    <w:name w:val="822E3D04267247719C123732B32E79DE"/>
  </w:style>
  <w:style w:type="paragraph" w:customStyle="1" w:styleId="0C44E91A35C0425DB297588099B6DDD9">
    <w:name w:val="0C44E91A35C0425DB297588099B6DDD9"/>
  </w:style>
  <w:style w:type="paragraph" w:customStyle="1" w:styleId="7BF075B7C03145E09A3FE64B5A518840">
    <w:name w:val="7BF075B7C03145E09A3FE64B5A518840"/>
  </w:style>
  <w:style w:type="paragraph" w:customStyle="1" w:styleId="FE1FF87002A943D3824DA7270812120A">
    <w:name w:val="FE1FF87002A943D3824DA7270812120A"/>
  </w:style>
  <w:style w:type="paragraph" w:customStyle="1" w:styleId="8A75F0F01A9A41C68668B6B902B12264">
    <w:name w:val="8A75F0F01A9A41C68668B6B902B12264"/>
  </w:style>
  <w:style w:type="paragraph" w:customStyle="1" w:styleId="DBC8F0BC0E5243A1B27D7694AC96CB8D">
    <w:name w:val="DBC8F0BC0E5243A1B27D7694AC96CB8D"/>
  </w:style>
  <w:style w:type="paragraph" w:customStyle="1" w:styleId="6201E84CC969400CA58434B1A3FBF076">
    <w:name w:val="6201E84CC969400CA58434B1A3FBF076"/>
  </w:style>
  <w:style w:type="paragraph" w:customStyle="1" w:styleId="244F954F68B34CBFA7A70EDC737083E9">
    <w:name w:val="244F954F68B34CBFA7A70EDC737083E9"/>
  </w:style>
  <w:style w:type="paragraph" w:customStyle="1" w:styleId="836AB8F07BD74962926C6F6A6ED06F18">
    <w:name w:val="836AB8F07BD74962926C6F6A6ED06F18"/>
  </w:style>
  <w:style w:type="paragraph" w:customStyle="1" w:styleId="83A05181659C408FB591C8C201D0E04F">
    <w:name w:val="83A05181659C408FB591C8C201D0E0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 Siddika</Abstract>
  <CompanyAddress>Khilgaon ,Dhaka</CompanyAddress>
  <CompanyPhone>01990333050</CompanyPhone>
  <CompanyFax/>
  <CompanyEmail>siddikaafsanaesha@gmail.com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F02823-5952-4503-AF5D-F95EEC065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Stylish sales resume</Template>
  <TotalTime>163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>afsanaesha584</cp:keywords>
  <dc:description/>
  <cp:lastModifiedBy>Asus</cp:lastModifiedBy>
  <cp:revision>4</cp:revision>
  <dcterms:created xsi:type="dcterms:W3CDTF">2023-07-22T08:59:00Z</dcterms:created>
  <dcterms:modified xsi:type="dcterms:W3CDTF">2024-02-11T10:17:00Z</dcterms:modified>
  <cp:category/>
</cp:coreProperties>
</file>